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0FAAAD6B" w:rsidR="00554276" w:rsidRPr="002D15F1" w:rsidRDefault="000E70D8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10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05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5F092A96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0E70D8">
        <w:rPr>
          <w:rFonts w:ascii="Calibri" w:hAnsi="Calibri"/>
          <w:b/>
        </w:rPr>
        <w:t>10</w:t>
      </w:r>
      <w:r>
        <w:rPr>
          <w:rFonts w:ascii="Calibri" w:hAnsi="Calibri"/>
          <w:b/>
        </w:rPr>
        <w:t>/</w:t>
      </w:r>
      <w:r w:rsidR="000E70D8">
        <w:rPr>
          <w:rFonts w:ascii="Calibri" w:hAnsi="Calibri"/>
          <w:b/>
        </w:rPr>
        <w:t>05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77255F0" w14:textId="765C2C6F" w:rsidR="00030195" w:rsidRPr="00030195" w:rsidRDefault="000E70D8" w:rsidP="000E70D8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No new business this week.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26C12D0A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430C2C">
        <w:rPr>
          <w:rStyle w:val="BodyText2Char"/>
          <w:rFonts w:ascii="Calibri" w:hAnsi="Calibri"/>
          <w:b/>
        </w:rPr>
        <w:t>10</w:t>
      </w:r>
      <w:r>
        <w:rPr>
          <w:rStyle w:val="BodyText2Char"/>
          <w:rFonts w:ascii="Calibri" w:hAnsi="Calibri"/>
          <w:b/>
        </w:rPr>
        <w:t>/</w:t>
      </w:r>
      <w:r w:rsidR="00430C2C">
        <w:rPr>
          <w:rStyle w:val="BodyText2Char"/>
          <w:rFonts w:ascii="Calibri" w:hAnsi="Calibri"/>
          <w:b/>
        </w:rPr>
        <w:t>5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mwrAUAgWFrEiwAAAA="/>
  </w:docVars>
  <w:rsids>
    <w:rsidRoot w:val="00765C6A"/>
    <w:rsid w:val="00030195"/>
    <w:rsid w:val="000A014E"/>
    <w:rsid w:val="000E15DD"/>
    <w:rsid w:val="000E70D8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30C2C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12</cp:revision>
  <cp:lastPrinted>2002-03-13T03:46:00Z</cp:lastPrinted>
  <dcterms:created xsi:type="dcterms:W3CDTF">2021-02-24T08:33:00Z</dcterms:created>
  <dcterms:modified xsi:type="dcterms:W3CDTF">2021-05-26T14:07:00Z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